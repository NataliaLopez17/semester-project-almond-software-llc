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68AB38BE" w14:textId="66C64141" w:rsidTr="002D24ED">
        <w:tc>
          <w:tcPr>
            <w:tcW w:w="10577" w:type="dxa"/>
            <w:vMerge w:val="restart"/>
          </w:tcPr>
          <w:p w14:paraId="7295675C" w14:textId="40BD48E8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89E452E" w14:textId="78BE356D" w:rsidR="00344D45" w:rsidRPr="00FF0D1C" w:rsidRDefault="00344D45">
            <w:r>
              <w:rPr>
                <w:b/>
                <w:bCs/>
              </w:rPr>
              <w:t xml:space="preserve">Topic: </w:t>
            </w:r>
            <w:r w:rsidR="00FF0D1C">
              <w:t>If Walls Could Talk (IWCT)</w:t>
            </w:r>
          </w:p>
        </w:tc>
        <w:tc>
          <w:tcPr>
            <w:tcW w:w="5172" w:type="dxa"/>
          </w:tcPr>
          <w:p w14:paraId="5EC24E3A" w14:textId="0A5330F6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D608CA" w:rsidRPr="00D608CA">
              <w:fldChar w:fldCharType="begin"/>
            </w:r>
            <w:r w:rsidR="00D608CA" w:rsidRPr="00D608CA">
              <w:instrText xml:space="preserve"> DATE \@ "M/d/yyyy" </w:instrText>
            </w:r>
            <w:r w:rsidR="00D608CA" w:rsidRPr="00D608CA">
              <w:fldChar w:fldCharType="separate"/>
            </w:r>
            <w:r w:rsidR="00D608CA" w:rsidRPr="00D608CA">
              <w:rPr>
                <w:noProof/>
              </w:rPr>
              <w:t>8/17/2020</w:t>
            </w:r>
            <w:r w:rsidR="00D608CA" w:rsidRPr="00D608CA">
              <w:fldChar w:fldCharType="end"/>
            </w:r>
          </w:p>
        </w:tc>
      </w:tr>
      <w:tr w:rsidR="00344D45" w14:paraId="1FAEFE46" w14:textId="5F400253" w:rsidTr="002D24ED">
        <w:tc>
          <w:tcPr>
            <w:tcW w:w="10577" w:type="dxa"/>
            <w:vMerge/>
          </w:tcPr>
          <w:p w14:paraId="6422A20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65595CD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5A622A3" w14:textId="7FFF8D6B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D608CA" w:rsidRPr="00D608CA">
              <w:t>I</w:t>
            </w:r>
            <w:r w:rsidR="00D608CA">
              <w:t>gnacio Tampe</w:t>
            </w:r>
          </w:p>
        </w:tc>
      </w:tr>
    </w:tbl>
    <w:p w14:paraId="73594C42" w14:textId="43CF7577" w:rsidR="00344D45" w:rsidRDefault="00344D45"/>
    <w:tbl>
      <w:tblPr>
        <w:tblStyle w:val="TableGrid"/>
        <w:tblW w:w="21083" w:type="dxa"/>
        <w:tblLook w:val="04A0" w:firstRow="1" w:lastRow="0" w:firstColumn="1" w:lastColumn="0" w:noHBand="0" w:noVBand="1"/>
      </w:tblPr>
      <w:tblGrid>
        <w:gridCol w:w="2296"/>
        <w:gridCol w:w="7200"/>
        <w:gridCol w:w="15"/>
        <w:gridCol w:w="1515"/>
        <w:gridCol w:w="15"/>
        <w:gridCol w:w="4205"/>
        <w:gridCol w:w="5806"/>
        <w:gridCol w:w="31"/>
      </w:tblGrid>
      <w:tr w:rsidR="00344D45" w14:paraId="557907E3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752919B9" w14:textId="32FF2C64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7200" w:type="dxa"/>
          </w:tcPr>
          <w:p w14:paraId="44CCC7F7" w14:textId="6400F3BD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7F202F03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10B86F98" w14:textId="70E0A40F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5806" w:type="dxa"/>
          </w:tcPr>
          <w:p w14:paraId="0E9DC41B" w14:textId="73E08455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9E0A175" w14:textId="77777777" w:rsidTr="00521064">
        <w:tc>
          <w:tcPr>
            <w:tcW w:w="9511" w:type="dxa"/>
            <w:gridSpan w:val="3"/>
            <w:tcBorders>
              <w:bottom w:val="single" w:sz="4" w:space="0" w:color="auto"/>
            </w:tcBorders>
          </w:tcPr>
          <w:p w14:paraId="5FC05732" w14:textId="46501A06" w:rsidR="00344D45" w:rsidRDefault="00FF0D1C" w:rsidP="00FF0D1C">
            <w:pPr>
              <w:pStyle w:val="ListParagraph"/>
              <w:numPr>
                <w:ilvl w:val="0"/>
                <w:numId w:val="1"/>
              </w:numPr>
            </w:pPr>
            <w:r>
              <w:t xml:space="preserve">It can be difficult to </w:t>
            </w:r>
            <w:r w:rsidR="0061708B">
              <w:t>find the history of buildings especially abandoned ones.</w:t>
            </w:r>
          </w:p>
          <w:p w14:paraId="777CC7C4" w14:textId="56F60615" w:rsidR="0061708B" w:rsidRPr="00344D45" w:rsidRDefault="00521064" w:rsidP="00FF0D1C">
            <w:pPr>
              <w:pStyle w:val="ListParagraph"/>
              <w:numPr>
                <w:ilvl w:val="0"/>
                <w:numId w:val="1"/>
              </w:numPr>
            </w:pPr>
            <w:r>
              <w:t>To a certain extent, history is being lost.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0908AB15" w14:textId="77777777" w:rsidR="00344D45" w:rsidRDefault="00344D45"/>
        </w:tc>
        <w:tc>
          <w:tcPr>
            <w:tcW w:w="10042" w:type="dxa"/>
            <w:gridSpan w:val="3"/>
            <w:tcBorders>
              <w:bottom w:val="single" w:sz="4" w:space="0" w:color="auto"/>
            </w:tcBorders>
          </w:tcPr>
          <w:p w14:paraId="63D8EC9E" w14:textId="401FA3E7" w:rsidR="00D040BE" w:rsidRDefault="00521064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where users could request the history of buildings (</w:t>
            </w:r>
            <w:r>
              <w:rPr>
                <w:i/>
                <w:iCs/>
              </w:rPr>
              <w:t>perhaps</w:t>
            </w:r>
            <w:r>
              <w:t xml:space="preserve"> to actual historical sources</w:t>
            </w:r>
            <w:r w:rsidR="00D040BE">
              <w:t>.)</w:t>
            </w:r>
          </w:p>
          <w:p w14:paraId="71FF4A21" w14:textId="00B5BC83" w:rsidR="00521064" w:rsidRDefault="00D040BE" w:rsidP="00D040BE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Historians could have permissions to dismiss facts, bypassing user verification.</w:t>
            </w:r>
          </w:p>
          <w:p w14:paraId="4A3C5C45" w14:textId="63CAB143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store the history of buildings</w:t>
            </w:r>
          </w:p>
          <w:p w14:paraId="7BED770E" w14:textId="767BDDDD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makes it easy for users to add history about buildings</w:t>
            </w:r>
          </w:p>
          <w:p w14:paraId="08FB4BEB" w14:textId="37543C9B" w:rsidR="00FC4B9D" w:rsidRDefault="00FC4B9D" w:rsidP="00FC4B9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IE: This retail slot used to be held by Sears in 1980, later used by J.C. Penney</w:t>
            </w:r>
          </w:p>
          <w:p w14:paraId="35A5CC25" w14:textId="4AFA154C" w:rsidR="00521064" w:rsidRDefault="00521064" w:rsidP="0052106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add historical photos of buildings.</w:t>
            </w:r>
          </w:p>
          <w:p w14:paraId="08ACB184" w14:textId="4CB73B96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ask users to verify the history of buildings</w:t>
            </w:r>
          </w:p>
          <w:p w14:paraId="2C75D22B" w14:textId="44C2367E" w:rsidR="00FC4B9D" w:rsidRDefault="00FC4B9D" w:rsidP="00FC4B9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IE: Ask each user if a certain fact is true or false</w:t>
            </w:r>
            <w:r w:rsidR="00521064">
              <w:t xml:space="preserve"> or if a certain photo is attributable to that building.</w:t>
            </w:r>
          </w:p>
          <w:p w14:paraId="0DA1D475" w14:textId="6FB0BA79" w:rsidR="00FC4B9D" w:rsidRDefault="00FC4B9D" w:rsidP="00FC4B9D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>Possibly (optionally) ask each user why its false</w:t>
            </w:r>
          </w:p>
          <w:p w14:paraId="6422BE63" w14:textId="77777777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assign rewards to users who verify buildings correctly</w:t>
            </w:r>
          </w:p>
          <w:p w14:paraId="7C80C884" w14:textId="77777777" w:rsidR="00344D45" w:rsidRDefault="00FC4B9D" w:rsidP="00344D45">
            <w:pPr>
              <w:pStyle w:val="ListParagraph"/>
              <w:numPr>
                <w:ilvl w:val="1"/>
                <w:numId w:val="3"/>
              </w:numPr>
            </w:pPr>
            <w:r>
              <w:t xml:space="preserve">Compare </w:t>
            </w:r>
            <w:r>
              <w:t>what other users say, and reward those who go for the consensus (if the margin is large enough)</w:t>
            </w:r>
          </w:p>
          <w:p w14:paraId="5F82D98B" w14:textId="36C346D2" w:rsidR="00521064" w:rsidRDefault="00521064" w:rsidP="00521064">
            <w:pPr>
              <w:pStyle w:val="ListParagraph"/>
              <w:ind w:left="1440"/>
            </w:pPr>
          </w:p>
        </w:tc>
      </w:tr>
      <w:tr w:rsidR="002D24ED" w14:paraId="1260221A" w14:textId="77777777" w:rsidTr="00521064">
        <w:tc>
          <w:tcPr>
            <w:tcW w:w="9511" w:type="dxa"/>
            <w:gridSpan w:val="3"/>
            <w:tcBorders>
              <w:left w:val="nil"/>
              <w:right w:val="nil"/>
            </w:tcBorders>
          </w:tcPr>
          <w:p w14:paraId="232D9B94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62FDE" w14:textId="77777777" w:rsidR="002D24ED" w:rsidRDefault="002D24ED"/>
        </w:tc>
        <w:tc>
          <w:tcPr>
            <w:tcW w:w="10042" w:type="dxa"/>
            <w:gridSpan w:val="3"/>
            <w:tcBorders>
              <w:left w:val="nil"/>
              <w:right w:val="nil"/>
            </w:tcBorders>
          </w:tcPr>
          <w:p w14:paraId="13572CD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08EE820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4B05C9F0" w14:textId="5CDAC8C3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7200" w:type="dxa"/>
          </w:tcPr>
          <w:p w14:paraId="3820DFEB" w14:textId="1F24C7EC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603B0B24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54275CF0" w14:textId="07E62170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5806" w:type="dxa"/>
          </w:tcPr>
          <w:p w14:paraId="05253C82" w14:textId="26E01539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49EFEE8D" w14:textId="77777777" w:rsidTr="00521064">
        <w:tc>
          <w:tcPr>
            <w:tcW w:w="9511" w:type="dxa"/>
            <w:gridSpan w:val="3"/>
            <w:tcBorders>
              <w:bottom w:val="single" w:sz="4" w:space="0" w:color="auto"/>
            </w:tcBorders>
          </w:tcPr>
          <w:p w14:paraId="1654EBB6" w14:textId="6F967A15" w:rsidR="00344D45" w:rsidRDefault="00FC4B9D" w:rsidP="00FC4B9D">
            <w:pPr>
              <w:pStyle w:val="ListParagraph"/>
              <w:numPr>
                <w:ilvl w:val="0"/>
                <w:numId w:val="2"/>
              </w:numPr>
            </w:pPr>
            <w:r>
              <w:t>Publicly display history/facts about buildings provided by users</w:t>
            </w:r>
            <w:r w:rsidR="00521064">
              <w:t>.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52E37331" w14:textId="77777777" w:rsidR="00344D45" w:rsidRDefault="00344D45"/>
        </w:tc>
        <w:tc>
          <w:tcPr>
            <w:tcW w:w="10042" w:type="dxa"/>
            <w:gridSpan w:val="3"/>
            <w:tcBorders>
              <w:bottom w:val="single" w:sz="4" w:space="0" w:color="auto"/>
            </w:tcBorders>
          </w:tcPr>
          <w:p w14:paraId="2A5AC8CD" w14:textId="77777777" w:rsidR="00FC6E75" w:rsidRDefault="00FC6E75" w:rsidP="00344D45">
            <w:pPr>
              <w:rPr>
                <w:b/>
                <w:bCs/>
              </w:rPr>
            </w:pPr>
            <w:r>
              <w:rPr>
                <w:b/>
                <w:bCs/>
              </w:rPr>
              <w:t>Expected:</w:t>
            </w:r>
          </w:p>
          <w:p w14:paraId="3FCA2B67" w14:textId="4FF1EF95" w:rsidR="00FC6E75" w:rsidRPr="00FC6E75" w:rsidRDefault="00FC6E75" w:rsidP="00FC6E7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Verify that building data is being entered, and that the data being entered is factual.</w:t>
            </w:r>
          </w:p>
        </w:tc>
      </w:tr>
      <w:tr w:rsidR="002D24ED" w14:paraId="1A97B493" w14:textId="77777777" w:rsidTr="00521064">
        <w:tc>
          <w:tcPr>
            <w:tcW w:w="9511" w:type="dxa"/>
            <w:gridSpan w:val="3"/>
            <w:tcBorders>
              <w:left w:val="nil"/>
              <w:right w:val="nil"/>
            </w:tcBorders>
          </w:tcPr>
          <w:p w14:paraId="249E5D8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6E3E0" w14:textId="77777777" w:rsidR="002D24ED" w:rsidRDefault="002D24ED"/>
        </w:tc>
        <w:tc>
          <w:tcPr>
            <w:tcW w:w="10042" w:type="dxa"/>
            <w:gridSpan w:val="3"/>
            <w:tcBorders>
              <w:left w:val="nil"/>
              <w:right w:val="nil"/>
            </w:tcBorders>
          </w:tcPr>
          <w:p w14:paraId="6E10EE6D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177D98A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760F63AA" w14:textId="0C032E0C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7200" w:type="dxa"/>
          </w:tcPr>
          <w:p w14:paraId="476F565C" w14:textId="488F08E5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1550ECF4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5C9F04D6" w14:textId="2E633DD4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5806" w:type="dxa"/>
          </w:tcPr>
          <w:p w14:paraId="5B89686C" w14:textId="731FE91F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17A2D4F5" w14:textId="77777777" w:rsidTr="00521064">
        <w:tc>
          <w:tcPr>
            <w:tcW w:w="9511" w:type="dxa"/>
            <w:gridSpan w:val="3"/>
          </w:tcPr>
          <w:p w14:paraId="3BDFE39E" w14:textId="35CC1470" w:rsidR="00344D45" w:rsidRDefault="0061708B" w:rsidP="00344D45">
            <w:pPr>
              <w:pStyle w:val="ListParagraph"/>
              <w:numPr>
                <w:ilvl w:val="0"/>
                <w:numId w:val="2"/>
              </w:numPr>
            </w:pPr>
            <w:r>
              <w:t>Not all buildings are interesting.</w:t>
            </w:r>
          </w:p>
          <w:p w14:paraId="7138EA1F" w14:textId="09C7A072" w:rsidR="00D65774" w:rsidRDefault="00FC4B9D" w:rsidP="00D65774">
            <w:pPr>
              <w:pStyle w:val="ListParagraph"/>
              <w:numPr>
                <w:ilvl w:val="1"/>
                <w:numId w:val="2"/>
              </w:numPr>
            </w:pPr>
            <w:r>
              <w:t>Governments aren’t going to put up plaques in front of every building detailing their history</w:t>
            </w:r>
          </w:p>
          <w:p w14:paraId="0D0B18F6" w14:textId="4BC76427" w:rsidR="00FC4B9D" w:rsidRDefault="0061708B" w:rsidP="00FC4B9D">
            <w:pPr>
              <w:pStyle w:val="ListParagraph"/>
              <w:numPr>
                <w:ilvl w:val="0"/>
                <w:numId w:val="2"/>
              </w:numPr>
            </w:pPr>
            <w:r>
              <w:t>Traditiona</w:t>
            </w:r>
            <w:r w:rsidR="00D65774">
              <w:t>l methods of building information are not easily accessible</w:t>
            </w:r>
            <w:r w:rsidR="00FC4B9D">
              <w:t>/readable</w:t>
            </w:r>
            <w:r w:rsidR="00D65774">
              <w:t xml:space="preserve"> by the public</w:t>
            </w:r>
            <w:r w:rsidR="00FC4B9D">
              <w:t>.</w:t>
            </w:r>
          </w:p>
          <w:p w14:paraId="6B21ADA6" w14:textId="6E408A19" w:rsidR="00344D45" w:rsidRDefault="00521064" w:rsidP="00521064">
            <w:pPr>
              <w:pStyle w:val="ListParagraph"/>
              <w:numPr>
                <w:ilvl w:val="0"/>
                <w:numId w:val="2"/>
              </w:numPr>
            </w:pPr>
            <w:r>
              <w:t>Although some people may remember it, they may not care to preserve it. The history of commonplace locations is strangely overlooked.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060FA1D5" w14:textId="77777777" w:rsidR="00344D45" w:rsidRDefault="00344D45"/>
        </w:tc>
        <w:tc>
          <w:tcPr>
            <w:tcW w:w="10042" w:type="dxa"/>
            <w:gridSpan w:val="3"/>
          </w:tcPr>
          <w:p w14:paraId="0738585E" w14:textId="406BD262" w:rsidR="00FC6E75" w:rsidRPr="00FC6E75" w:rsidRDefault="00FC6E75" w:rsidP="00FC6E75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3FD896A3" w14:textId="77777777" w:rsidR="00B16A61" w:rsidRDefault="00B16A61"/>
    <w:p w14:paraId="715442BD" w14:textId="11FCE4E2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0C38"/>
    <w:multiLevelType w:val="hybridMultilevel"/>
    <w:tmpl w:val="E30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EFAA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5"/>
    <w:rsid w:val="0008081F"/>
    <w:rsid w:val="002D24ED"/>
    <w:rsid w:val="00344D45"/>
    <w:rsid w:val="00521064"/>
    <w:rsid w:val="0061708B"/>
    <w:rsid w:val="00B16A61"/>
    <w:rsid w:val="00D040BE"/>
    <w:rsid w:val="00D608CA"/>
    <w:rsid w:val="00D65774"/>
    <w:rsid w:val="00FC4B9D"/>
    <w:rsid w:val="00FC6E75"/>
    <w:rsid w:val="00FD48E4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E219"/>
  <w15:chartTrackingRefBased/>
  <w15:docId w15:val="{D4D29C53-F9CD-43E7-8643-0C3D0C4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If Walls Could Talk.docx</Template>
  <TotalTime>734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Tampe</dc:creator>
  <cp:keywords/>
  <dc:description/>
  <cp:lastModifiedBy>Ignacio Tampe</cp:lastModifiedBy>
  <cp:revision>3</cp:revision>
  <dcterms:created xsi:type="dcterms:W3CDTF">2020-08-18T00:39:00Z</dcterms:created>
  <dcterms:modified xsi:type="dcterms:W3CDTF">2020-08-18T12:51:00Z</dcterms:modified>
</cp:coreProperties>
</file>
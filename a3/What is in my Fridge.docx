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7366DE1D" w14:textId="77777777" w:rsidTr="002D24ED">
        <w:tc>
          <w:tcPr>
            <w:tcW w:w="10577" w:type="dxa"/>
            <w:vMerge w:val="restart"/>
          </w:tcPr>
          <w:p w14:paraId="30BED820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24761560" w14:textId="255438BA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600343">
              <w:t>What is in my Fridge?</w:t>
            </w:r>
          </w:p>
        </w:tc>
        <w:tc>
          <w:tcPr>
            <w:tcW w:w="5172" w:type="dxa"/>
          </w:tcPr>
          <w:p w14:paraId="611EBDDE" w14:textId="045A6FA6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600343">
              <w:t>8/17/2020</w:t>
            </w:r>
          </w:p>
        </w:tc>
      </w:tr>
      <w:tr w:rsidR="00344D45" w:rsidRPr="00600343" w14:paraId="695E882F" w14:textId="77777777" w:rsidTr="002D24ED">
        <w:tc>
          <w:tcPr>
            <w:tcW w:w="10577" w:type="dxa"/>
            <w:vMerge/>
          </w:tcPr>
          <w:p w14:paraId="4C63F106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31226200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0F166648" w14:textId="03447C2A" w:rsidR="00344D45" w:rsidRPr="00600343" w:rsidRDefault="00344D45">
            <w:pPr>
              <w:rPr>
                <w:b/>
                <w:bCs/>
                <w:lang w:val="es-PR"/>
              </w:rPr>
            </w:pPr>
            <w:proofErr w:type="spellStart"/>
            <w:r w:rsidRPr="00600343">
              <w:rPr>
                <w:b/>
                <w:bCs/>
                <w:lang w:val="es-PR"/>
              </w:rPr>
              <w:t>Name</w:t>
            </w:r>
            <w:proofErr w:type="spellEnd"/>
            <w:r w:rsidRPr="00600343">
              <w:rPr>
                <w:b/>
                <w:bCs/>
                <w:lang w:val="es-PR"/>
              </w:rPr>
              <w:t xml:space="preserve">: </w:t>
            </w:r>
            <w:r w:rsidR="00600343" w:rsidRPr="00600343">
              <w:rPr>
                <w:lang w:val="es-PR"/>
              </w:rPr>
              <w:t>Natalia E. López Ada</w:t>
            </w:r>
            <w:r w:rsidR="00600343">
              <w:rPr>
                <w:lang w:val="es-PR"/>
              </w:rPr>
              <w:t>mes</w:t>
            </w:r>
          </w:p>
        </w:tc>
      </w:tr>
    </w:tbl>
    <w:p w14:paraId="6A9B5D78" w14:textId="77777777" w:rsidR="00344D45" w:rsidRPr="00600343" w:rsidRDefault="00344D45">
      <w:pPr>
        <w:rPr>
          <w:lang w:val="es-P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71F78D3B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55DC219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58EC1C70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50BC8F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602A2C49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4CF1C3F6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30C1F40C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40F1FA9B" w14:textId="77777777" w:rsidR="00344D45" w:rsidRPr="00344D45" w:rsidRDefault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1E27F4FC" w14:textId="37AE7586" w:rsidR="00344D45" w:rsidRDefault="00600343" w:rsidP="00344D45">
            <w:pPr>
              <w:pStyle w:val="ListParagraph"/>
              <w:numPr>
                <w:ilvl w:val="0"/>
                <w:numId w:val="1"/>
              </w:numPr>
            </w:pPr>
            <w:r>
              <w:t>Not every ingredient could be recorded</w:t>
            </w:r>
          </w:p>
          <w:p w14:paraId="3ADF66AE" w14:textId="29354E23" w:rsidR="00B63F65" w:rsidRDefault="00B63F65" w:rsidP="00344D45">
            <w:pPr>
              <w:pStyle w:val="ListParagraph"/>
              <w:numPr>
                <w:ilvl w:val="0"/>
                <w:numId w:val="1"/>
              </w:numPr>
            </w:pPr>
            <w:r>
              <w:t>Too little recipes</w:t>
            </w:r>
          </w:p>
          <w:p w14:paraId="6918D375" w14:textId="7E3C5D7E" w:rsidR="00344D45" w:rsidRPr="00344D45" w:rsidRDefault="00B63F65" w:rsidP="004634D5">
            <w:pPr>
              <w:pStyle w:val="ListParagraph"/>
              <w:numPr>
                <w:ilvl w:val="0"/>
                <w:numId w:val="1"/>
              </w:numPr>
            </w:pPr>
            <w:r>
              <w:t>Too many ingredients, too little recipes for all of them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87524D7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4113372E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147E81DB" w14:textId="2BCEE16C" w:rsidR="00344D45" w:rsidRDefault="00B06227" w:rsidP="00344D45">
            <w:pPr>
              <w:pStyle w:val="ListParagraph"/>
              <w:numPr>
                <w:ilvl w:val="0"/>
                <w:numId w:val="3"/>
              </w:numPr>
            </w:pPr>
            <w:r>
              <w:t>Let users add ingredients themselves</w:t>
            </w:r>
          </w:p>
          <w:p w14:paraId="3AAAACC0" w14:textId="73CB7ED1" w:rsidR="00B06227" w:rsidRDefault="00B06227" w:rsidP="00344D45">
            <w:pPr>
              <w:pStyle w:val="ListParagraph"/>
              <w:numPr>
                <w:ilvl w:val="0"/>
                <w:numId w:val="3"/>
              </w:numPr>
            </w:pPr>
            <w:r>
              <w:t>Have an algorithm that searches recipes for them using that ingredient</w:t>
            </w:r>
          </w:p>
          <w:p w14:paraId="3F6214BA" w14:textId="2E762DC9" w:rsidR="00344D45" w:rsidRDefault="00344D45" w:rsidP="00344D45"/>
        </w:tc>
      </w:tr>
      <w:tr w:rsidR="002D24ED" w14:paraId="715C3651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BBC3273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DE82133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6D4E5693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21B50F6E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799CB76F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0C3620D4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396101A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7EF479ED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03F67A0E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4B03612F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3A1DA61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639441B9" w14:textId="37825765" w:rsidR="00344D45" w:rsidRDefault="004634D5" w:rsidP="00344D45">
            <w:pPr>
              <w:pStyle w:val="ListParagraph"/>
              <w:numPr>
                <w:ilvl w:val="0"/>
                <w:numId w:val="2"/>
              </w:numPr>
            </w:pPr>
            <w:r>
              <w:t xml:space="preserve">Add the most common to uncommon ingredients and scour recipe databases of each ethnicity </w:t>
            </w:r>
            <w:r w:rsidR="00B06227">
              <w:t>to</w:t>
            </w:r>
            <w:r>
              <w:t xml:space="preserve"> have a wider range of recipes, given your ingredients.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9AA3537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21C8651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1FDBACC1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497F29D3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2E7468F5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</w:t>
            </w:r>
            <w:proofErr w:type="gramStart"/>
            <w:r>
              <w:t>)</w:t>
            </w:r>
            <w:proofErr w:type="gramEnd"/>
          </w:p>
          <w:p w14:paraId="42EB48A9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If the Countermeasure was not effective, why didn’t it work</w:t>
            </w:r>
          </w:p>
          <w:p w14:paraId="574F4413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16F36E16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13D30C06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22810757" w14:textId="77777777" w:rsidR="00344D45" w:rsidRDefault="00344D45" w:rsidP="00344D45">
            <w:r>
              <w:t>Line graph, pareto</w:t>
            </w:r>
          </w:p>
        </w:tc>
      </w:tr>
      <w:tr w:rsidR="002D24ED" w14:paraId="619C6F74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5BB413FA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66F37BC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13B9FFF1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5A114382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496CAA1A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68C6960A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76DB5F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5BCA87E7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03CC923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2BB2739E" w14:textId="77777777" w:rsidTr="002D24ED">
        <w:tc>
          <w:tcPr>
            <w:tcW w:w="9445" w:type="dxa"/>
            <w:gridSpan w:val="2"/>
          </w:tcPr>
          <w:p w14:paraId="6357A6AB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4C9C90AB" w14:textId="4D41E035" w:rsidR="00B63F65" w:rsidRDefault="00B63F65" w:rsidP="00344D45">
            <w:pPr>
              <w:pStyle w:val="ListParagraph"/>
              <w:numPr>
                <w:ilvl w:val="0"/>
                <w:numId w:val="2"/>
              </w:numPr>
            </w:pPr>
            <w:r>
              <w:t>We cannot put every ingredient imaginable</w:t>
            </w:r>
          </w:p>
          <w:p w14:paraId="34BE429E" w14:textId="77777777" w:rsidR="00B63F65" w:rsidRDefault="00B63F65" w:rsidP="00B63F65">
            <w:pPr>
              <w:pStyle w:val="ListParagraph"/>
              <w:numPr>
                <w:ilvl w:val="0"/>
                <w:numId w:val="2"/>
              </w:numPr>
            </w:pPr>
            <w:r>
              <w:t>Not every recipe includes all the ingredients</w:t>
            </w:r>
          </w:p>
          <w:p w14:paraId="6964A5FC" w14:textId="54AFEB67" w:rsidR="00344D45" w:rsidRDefault="00B63F65" w:rsidP="00344D45">
            <w:pPr>
              <w:pStyle w:val="ListParagraph"/>
              <w:numPr>
                <w:ilvl w:val="0"/>
                <w:numId w:val="2"/>
              </w:numPr>
            </w:pPr>
            <w:r>
              <w:t xml:space="preserve">Keep testing to </w:t>
            </w:r>
            <w:r w:rsidR="00861E3C">
              <w:t>see if every ingredient gets registered and if recipes show up properly.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540A52A" w14:textId="77777777" w:rsidR="00344D45" w:rsidRDefault="00344D45"/>
        </w:tc>
        <w:tc>
          <w:tcPr>
            <w:tcW w:w="9946" w:type="dxa"/>
            <w:gridSpan w:val="2"/>
          </w:tcPr>
          <w:p w14:paraId="2C0D1653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0D1E2E5F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59E5992C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583222B2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1669EE38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78E48EDE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7349C126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6F83BB39" w14:textId="77777777" w:rsidR="00344D45" w:rsidRDefault="00B16A61" w:rsidP="00344D45">
            <w:r>
              <w:t>Standard Operating Procedures</w:t>
            </w:r>
          </w:p>
        </w:tc>
      </w:tr>
    </w:tbl>
    <w:p w14:paraId="780A3C40" w14:textId="77777777" w:rsidR="00B16A61" w:rsidRDefault="00B16A61"/>
    <w:p w14:paraId="3BB66ADF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43"/>
    <w:rsid w:val="0008081F"/>
    <w:rsid w:val="002D24ED"/>
    <w:rsid w:val="00344D45"/>
    <w:rsid w:val="004634D5"/>
    <w:rsid w:val="00600343"/>
    <w:rsid w:val="00853E75"/>
    <w:rsid w:val="00861E3C"/>
    <w:rsid w:val="00A43F8C"/>
    <w:rsid w:val="00B06227"/>
    <w:rsid w:val="00B16A61"/>
    <w:rsid w:val="00B6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F9DE"/>
  <w15:chartTrackingRefBased/>
  <w15:docId w15:val="{653A75DA-2D26-4E02-9D8F-0C72D971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aje\Downloads\A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Template.dotx</Template>
  <TotalTime>0</TotalTime>
  <Pages>1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</dc:creator>
  <cp:keywords/>
  <dc:description/>
  <cp:lastModifiedBy>NATALIA EMINE LOPEZ-ADAMES</cp:lastModifiedBy>
  <cp:revision>4</cp:revision>
  <dcterms:created xsi:type="dcterms:W3CDTF">2020-08-18T00:39:00Z</dcterms:created>
  <dcterms:modified xsi:type="dcterms:W3CDTF">2020-08-19T03:30:00Z</dcterms:modified>
</cp:coreProperties>
</file>
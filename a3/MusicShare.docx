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14:paraId="1DDC6E35" w14:textId="77777777" w:rsidTr="002D24ED">
        <w:tc>
          <w:tcPr>
            <w:tcW w:w="10577" w:type="dxa"/>
            <w:vMerge w:val="restart"/>
          </w:tcPr>
          <w:p w14:paraId="15A75C2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14:paraId="5087EBC2" w14:textId="2CB8D8F3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  <w:r w:rsidR="00381DA1">
              <w:t>Music Share</w:t>
            </w:r>
          </w:p>
        </w:tc>
        <w:tc>
          <w:tcPr>
            <w:tcW w:w="5172" w:type="dxa"/>
          </w:tcPr>
          <w:p w14:paraId="096C6146" w14:textId="58D56911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86585C">
              <w:t>8/17/2020</w:t>
            </w:r>
          </w:p>
        </w:tc>
      </w:tr>
      <w:tr w:rsidR="00344D45" w14:paraId="3D05BE95" w14:textId="77777777" w:rsidTr="002D24ED">
        <w:tc>
          <w:tcPr>
            <w:tcW w:w="10577" w:type="dxa"/>
            <w:vMerge/>
          </w:tcPr>
          <w:p w14:paraId="2C7CAE70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463CC798" w14:textId="77777777"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14:paraId="24C1E1F2" w14:textId="52726F6F"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Name: </w:t>
            </w:r>
            <w:r w:rsidR="0086585C">
              <w:t>Giovanni García Méndez</w:t>
            </w:r>
          </w:p>
        </w:tc>
      </w:tr>
    </w:tbl>
    <w:p w14:paraId="206D206A" w14:textId="77777777"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14:paraId="3466B328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15814486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14:paraId="1B2E7D22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1833A85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268F0DD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14:paraId="0EECFB05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14:paraId="2233A336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62F3C2D2" w14:textId="77777777" w:rsidR="00344D45" w:rsidRPr="00344D45" w:rsidRDefault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6CE0AE2F" w14:textId="77777777" w:rsidR="00824A12" w:rsidRDefault="00CA19E1" w:rsidP="00824A12">
            <w:pPr>
              <w:pStyle w:val="ListParagraph"/>
              <w:numPr>
                <w:ilvl w:val="0"/>
                <w:numId w:val="1"/>
              </w:numPr>
            </w:pPr>
            <w:r>
              <w:t>Sharing original music is a struggle for many people trying to grow in the music industry, this app would allow them to share it and let others rate it.</w:t>
            </w:r>
          </w:p>
          <w:p w14:paraId="692049C1" w14:textId="418C503A" w:rsidR="00824A12" w:rsidRPr="00344D45" w:rsidRDefault="00824A12" w:rsidP="00824A12">
            <w:pPr>
              <w:pStyle w:val="ListParagraph"/>
              <w:numPr>
                <w:ilvl w:val="0"/>
                <w:numId w:val="1"/>
              </w:numPr>
            </w:pPr>
            <w:r>
              <w:t>They do</w:t>
            </w:r>
            <w:r w:rsidR="007346B6">
              <w:t xml:space="preserve"> not</w:t>
            </w:r>
            <w:r>
              <w:t xml:space="preserve"> let you design your own song in the same site.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6BA609C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718FEF1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F4A2C14" w14:textId="1C4178D0" w:rsidR="005705E4" w:rsidRDefault="00344D45" w:rsidP="00344D45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5705E4">
              <w:t>e could make it just a handful of instruments</w:t>
            </w:r>
          </w:p>
          <w:p w14:paraId="16C480EE" w14:textId="5F356CF4" w:rsidR="00381DA1" w:rsidRDefault="00381DA1" w:rsidP="00344D45">
            <w:pPr>
              <w:pStyle w:val="ListParagraph"/>
              <w:numPr>
                <w:ilvl w:val="0"/>
                <w:numId w:val="3"/>
              </w:numPr>
            </w:pPr>
            <w:r>
              <w:t>Allow users to add instruments if they choose so by making an easy to use “do it yourself” interface.</w:t>
            </w:r>
          </w:p>
          <w:p w14:paraId="1FA1C760" w14:textId="7272247D" w:rsidR="00373B19" w:rsidRDefault="00373B19" w:rsidP="00344D45">
            <w:pPr>
              <w:pStyle w:val="ListParagraph"/>
              <w:numPr>
                <w:ilvl w:val="0"/>
                <w:numId w:val="3"/>
              </w:numPr>
            </w:pPr>
            <w:r>
              <w:t xml:space="preserve">Make sure said interface is easy to use and does not allow other people to add instruments that are not an instrument. (Is </w:t>
            </w:r>
            <w:r w:rsidRPr="00373B19">
              <w:t>mayonnaise</w:t>
            </w:r>
            <w:r>
              <w:t xml:space="preserve"> an instrument?)</w:t>
            </w:r>
          </w:p>
          <w:p w14:paraId="04253374" w14:textId="7C055890" w:rsidR="00344D45" w:rsidRDefault="00344D45" w:rsidP="00344D45"/>
        </w:tc>
      </w:tr>
      <w:tr w:rsidR="002D24ED" w14:paraId="4A84C629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2091FB1" w14:textId="77777777"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311914F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4004C87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13555D2B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62B2FB1E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14:paraId="0758A124" w14:textId="77777777"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E2AA37D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74CEE233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14:paraId="3FC8BF08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14:paraId="53FA224F" w14:textId="77777777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14:paraId="4CE3E422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5DB3B7F4" w14:textId="2DA9B7D1" w:rsidR="00344D45" w:rsidRDefault="00603C32" w:rsidP="00344D45">
            <w:pPr>
              <w:pStyle w:val="ListParagraph"/>
              <w:numPr>
                <w:ilvl w:val="0"/>
                <w:numId w:val="2"/>
              </w:numPr>
            </w:pPr>
            <w:r>
              <w:t>Get a functional music site in which, given the selected instrument, you can create music and share it with others.</w:t>
            </w:r>
          </w:p>
          <w:p w14:paraId="24DE2BBC" w14:textId="77777777" w:rsidR="00344D45" w:rsidRDefault="00603C32" w:rsidP="00344D45">
            <w:pPr>
              <w:pStyle w:val="ListParagraph"/>
              <w:numPr>
                <w:ilvl w:val="0"/>
                <w:numId w:val="2"/>
              </w:numPr>
            </w:pPr>
            <w:r>
              <w:t>Add a rating system for songs.</w:t>
            </w:r>
          </w:p>
          <w:p w14:paraId="1C99BF1F" w14:textId="7DE3DF1C" w:rsidR="00BF323D" w:rsidRDefault="00BF323D" w:rsidP="00344D45">
            <w:pPr>
              <w:pStyle w:val="ListParagraph"/>
              <w:numPr>
                <w:ilvl w:val="0"/>
                <w:numId w:val="2"/>
              </w:numPr>
            </w:pPr>
            <w:r>
              <w:t xml:space="preserve">Add a sample sound option to listen to the first 10 seconds of any piece.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145DC08" w14:textId="77777777"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14:paraId="0016FB99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2B476410" w14:textId="77777777" w:rsidR="007346B6" w:rsidRDefault="007346B6" w:rsidP="007346B6">
            <w:pPr>
              <w:pStyle w:val="ListParagraph"/>
              <w:numPr>
                <w:ilvl w:val="0"/>
                <w:numId w:val="2"/>
              </w:numPr>
            </w:pPr>
            <w:r>
              <w:t>Split the team, one to work on adding the instruments and their functionality, the other to work on the storage of the songs and the sorting of each instrument/genre of music.</w:t>
            </w:r>
          </w:p>
          <w:p w14:paraId="41898683" w14:textId="3A00011D" w:rsidR="007346B6" w:rsidRDefault="007346B6" w:rsidP="007346B6">
            <w:pPr>
              <w:pStyle w:val="ListParagraph"/>
              <w:numPr>
                <w:ilvl w:val="0"/>
                <w:numId w:val="2"/>
              </w:numPr>
            </w:pPr>
            <w:r>
              <w:t>Make something that recommends the most liked songs to have something similar like the “trending” tab on YouTube.</w:t>
            </w:r>
          </w:p>
        </w:tc>
      </w:tr>
      <w:tr w:rsidR="002D24ED" w14:paraId="154B7773" w14:textId="77777777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14:paraId="3E031EEB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8C5FEA1" w14:textId="77777777"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14:paraId="7EC6377B" w14:textId="77777777"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14:paraId="72D3AB5E" w14:textId="77777777" w:rsidTr="002D24ED">
        <w:tc>
          <w:tcPr>
            <w:tcW w:w="6295" w:type="dxa"/>
            <w:shd w:val="clear" w:color="auto" w:fill="808080" w:themeFill="background1" w:themeFillShade="80"/>
          </w:tcPr>
          <w:p w14:paraId="0B3243BB" w14:textId="77777777"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14:paraId="225D2551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A6D59BB" w14:textId="77777777"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14:paraId="00185BD1" w14:textId="77777777"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14:paraId="4186FE39" w14:textId="77777777"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14:paraId="2802DFFE" w14:textId="77777777" w:rsidTr="002D24ED">
        <w:tc>
          <w:tcPr>
            <w:tcW w:w="9445" w:type="dxa"/>
            <w:gridSpan w:val="2"/>
          </w:tcPr>
          <w:p w14:paraId="3D623ABF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0BC9A713" w14:textId="77777777" w:rsidR="00CA19E1" w:rsidRDefault="00CA19E1" w:rsidP="00CA19E1">
            <w:pPr>
              <w:pStyle w:val="ListParagraph"/>
              <w:numPr>
                <w:ilvl w:val="0"/>
                <w:numId w:val="2"/>
              </w:numPr>
            </w:pPr>
            <w:r>
              <w:t>There are not many apps that let people share and create their own original music.</w:t>
            </w:r>
          </w:p>
          <w:p w14:paraId="7375BA1B" w14:textId="38116A48" w:rsidR="00CA19E1" w:rsidRDefault="00CA19E1" w:rsidP="00824A12">
            <w:pPr>
              <w:pStyle w:val="ListParagraph"/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6718942" w14:textId="77777777" w:rsidR="00344D45" w:rsidRDefault="00344D45"/>
        </w:tc>
        <w:tc>
          <w:tcPr>
            <w:tcW w:w="9946" w:type="dxa"/>
            <w:gridSpan w:val="2"/>
          </w:tcPr>
          <w:p w14:paraId="4CAB6EBC" w14:textId="77777777"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14:paraId="4CBDCA33" w14:textId="3144316C" w:rsidR="007346B6" w:rsidRDefault="007346B6" w:rsidP="007346B6">
            <w:pPr>
              <w:pStyle w:val="ListParagraph"/>
              <w:numPr>
                <w:ilvl w:val="0"/>
                <w:numId w:val="4"/>
              </w:numPr>
            </w:pPr>
            <w:r>
              <w:t>Make people create their own random songs and share creations to see if the interface is easy use and understand.</w:t>
            </w:r>
          </w:p>
        </w:tc>
      </w:tr>
    </w:tbl>
    <w:p w14:paraId="1157E878" w14:textId="77777777" w:rsidR="00B16A61" w:rsidRDefault="00B16A61"/>
    <w:p w14:paraId="747E0B39" w14:textId="77777777" w:rsidR="00B16A61" w:rsidRDefault="00344D45" w:rsidP="00B16A61">
      <w:pPr>
        <w:jc w:val="right"/>
      </w:pPr>
      <w:r>
        <w:t xml:space="preserve">Template by Ignacio </w:t>
      </w:r>
      <w:proofErr w:type="spellStart"/>
      <w:r>
        <w:t>Tampe</w:t>
      </w:r>
      <w:proofErr w:type="spellEnd"/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C"/>
    <w:rsid w:val="0008081F"/>
    <w:rsid w:val="00132667"/>
    <w:rsid w:val="002D24ED"/>
    <w:rsid w:val="00344D45"/>
    <w:rsid w:val="00373B19"/>
    <w:rsid w:val="00381DA1"/>
    <w:rsid w:val="005705E4"/>
    <w:rsid w:val="00603C32"/>
    <w:rsid w:val="007346B6"/>
    <w:rsid w:val="00824A12"/>
    <w:rsid w:val="0086585C"/>
    <w:rsid w:val="00B16A61"/>
    <w:rsid w:val="00BF323D"/>
    <w:rsid w:val="00CA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18AB"/>
  <w15:chartTrackingRefBased/>
  <w15:docId w15:val="{B2FC4177-1096-422A-B2EE-57D67CBC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ovanni\Downloads\A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A3_Template.dotx</Template>
  <TotalTime>52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</dc:creator>
  <cp:keywords/>
  <dc:description/>
  <cp:lastModifiedBy>Juan Garcia</cp:lastModifiedBy>
  <cp:revision>11</cp:revision>
  <dcterms:created xsi:type="dcterms:W3CDTF">2020-08-18T00:40:00Z</dcterms:created>
  <dcterms:modified xsi:type="dcterms:W3CDTF">2020-08-19T19:42:00Z</dcterms:modified>
</cp:coreProperties>
</file>
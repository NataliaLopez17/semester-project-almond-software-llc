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00193182" w14:textId="77777777" w:rsidTr="002D24ED">
        <w:tc>
          <w:tcPr>
            <w:tcW w:w="10577" w:type="dxa"/>
            <w:vMerge w:val="restart"/>
          </w:tcPr>
          <w:p w14:paraId="161F143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156DBD8" w14:textId="11D9FEE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8851D8">
              <w:t>Disaster Response</w:t>
            </w:r>
          </w:p>
        </w:tc>
        <w:tc>
          <w:tcPr>
            <w:tcW w:w="5172" w:type="dxa"/>
          </w:tcPr>
          <w:p w14:paraId="3C3CB5DA" w14:textId="36959765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6201EB">
              <w:t>August 18,2020</w:t>
            </w:r>
          </w:p>
        </w:tc>
      </w:tr>
      <w:tr w:rsidR="00344D45" w14:paraId="67A8C067" w14:textId="77777777" w:rsidTr="002D24ED">
        <w:tc>
          <w:tcPr>
            <w:tcW w:w="10577" w:type="dxa"/>
            <w:vMerge/>
          </w:tcPr>
          <w:p w14:paraId="618CFC60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8BAD8E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31FD7DB" w14:textId="4A4E18A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6201EB">
              <w:t xml:space="preserve">Josue Ramirez </w:t>
            </w:r>
            <w:r w:rsidR="006E44C0">
              <w:t>Vargas</w:t>
            </w:r>
          </w:p>
        </w:tc>
      </w:tr>
    </w:tbl>
    <w:p w14:paraId="4FEA131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72624DD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1EA89B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7DB1BB5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6E0474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65ADA0F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51061BB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AB5B8D4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3339634B" w14:textId="52D526B5" w:rsidR="006A2F6A" w:rsidRDefault="006A2F6A" w:rsidP="00A61745">
            <w:pPr>
              <w:pStyle w:val="ListParagraph"/>
              <w:numPr>
                <w:ilvl w:val="0"/>
                <w:numId w:val="1"/>
              </w:numPr>
            </w:pPr>
            <w:r>
              <w:t xml:space="preserve">Natural Disasters are devastating and they immediate response from people both before, during and after </w:t>
            </w:r>
          </w:p>
          <w:p w14:paraId="48E9AC7C" w14:textId="1174BD82" w:rsidR="00344D45" w:rsidRPr="00344D45" w:rsidRDefault="006A2F6A" w:rsidP="00A61745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8014D6">
              <w:t xml:space="preserve">t is of vital importance to </w:t>
            </w:r>
            <w:r>
              <w:t>human well-being, promote the survivability of disasters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78AE3D8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A90A2C9" w14:textId="7261C9A5" w:rsidR="0095526B" w:rsidRDefault="00A61745" w:rsidP="0095526B">
            <w:pPr>
              <w:pStyle w:val="ListParagraph"/>
              <w:numPr>
                <w:ilvl w:val="0"/>
                <w:numId w:val="2"/>
              </w:numPr>
            </w:pPr>
            <w:r>
              <w:t>Make offline utility tools for emergencies</w:t>
            </w:r>
            <w:r w:rsidR="0095526B">
              <w:t xml:space="preserve"> like a lantern and voice recorder.</w:t>
            </w:r>
          </w:p>
          <w:p w14:paraId="755383A0" w14:textId="2AA1CB95" w:rsidR="00344D45" w:rsidRDefault="00A61745" w:rsidP="00344D45">
            <w:pPr>
              <w:pStyle w:val="ListParagraph"/>
              <w:numPr>
                <w:ilvl w:val="0"/>
                <w:numId w:val="2"/>
              </w:numPr>
            </w:pPr>
            <w:r>
              <w:t>Establish online functionality for additional but crucial</w:t>
            </w:r>
            <w:r w:rsidR="0095526B">
              <w:t xml:space="preserve"> utilit</w:t>
            </w:r>
            <w:r w:rsidR="00975181">
              <w:t>ies like Messengers and a Map</w:t>
            </w:r>
          </w:p>
          <w:p w14:paraId="1C0BEC85" w14:textId="679E98EB" w:rsidR="00975181" w:rsidRDefault="00975181" w:rsidP="00344D45">
            <w:pPr>
              <w:pStyle w:val="ListParagraph"/>
              <w:numPr>
                <w:ilvl w:val="0"/>
                <w:numId w:val="2"/>
              </w:numPr>
            </w:pPr>
            <w:r>
              <w:t>Make an accessible guideline for what to do before, during and after certain natural disasters like hurricanes and earthquakes.</w:t>
            </w:r>
          </w:p>
          <w:p w14:paraId="5666A430" w14:textId="2CD7FEB7" w:rsidR="0095526B" w:rsidRDefault="0095526B" w:rsidP="0095526B">
            <w:pPr>
              <w:pStyle w:val="ListParagraph"/>
              <w:ind w:left="360"/>
            </w:pPr>
          </w:p>
        </w:tc>
      </w:tr>
      <w:tr w:rsidR="002D24ED" w14:paraId="2A4FC97E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68806C5D" w14:textId="77777777" w:rsidR="002D24ED" w:rsidRPr="0095526B" w:rsidRDefault="002D24ED" w:rsidP="0095526B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CA1357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054A52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1DF930D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51F1ACD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3F803AD9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55E7E02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514F124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0F73A07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31835A9B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25ABBD3" w14:textId="4696CCC3" w:rsidR="00344D45" w:rsidRDefault="008851D8" w:rsidP="008851D8">
            <w:pPr>
              <w:pStyle w:val="ListParagraph"/>
              <w:numPr>
                <w:ilvl w:val="0"/>
                <w:numId w:val="2"/>
              </w:numPr>
            </w:pPr>
            <w:r>
              <w:t>Increase the survivability of emergencies, particularly for natural disasters</w:t>
            </w:r>
            <w:r w:rsidR="006A2F6A">
              <w:t>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DE488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3D91225" w14:textId="075160C4" w:rsidR="00975181" w:rsidRDefault="000C635D" w:rsidP="00344D45">
            <w:pPr>
              <w:pStyle w:val="ListParagraph"/>
              <w:numPr>
                <w:ilvl w:val="0"/>
                <w:numId w:val="2"/>
              </w:numPr>
            </w:pPr>
            <w:r>
              <w:t>Offline Utilities:</w:t>
            </w:r>
          </w:p>
          <w:p w14:paraId="57F9FCCB" w14:textId="5F8AA545" w:rsidR="000C635D" w:rsidRDefault="000C635D" w:rsidP="000C635D">
            <w:pPr>
              <w:pStyle w:val="ListParagraph"/>
              <w:numPr>
                <w:ilvl w:val="2"/>
                <w:numId w:val="17"/>
              </w:numPr>
            </w:pPr>
            <w:r>
              <w:t>Lantern</w:t>
            </w:r>
          </w:p>
          <w:p w14:paraId="64F33F20" w14:textId="33A0F4EE" w:rsidR="000C635D" w:rsidRDefault="000C635D" w:rsidP="000C635D">
            <w:pPr>
              <w:pStyle w:val="ListParagraph"/>
              <w:numPr>
                <w:ilvl w:val="2"/>
                <w:numId w:val="17"/>
              </w:numPr>
            </w:pPr>
            <w:r>
              <w:t>Voice recorder</w:t>
            </w:r>
          </w:p>
          <w:p w14:paraId="1723C4AB" w14:textId="4B90D22B" w:rsidR="00B64854" w:rsidRDefault="000C635D" w:rsidP="00B64854">
            <w:pPr>
              <w:pStyle w:val="ListParagraph"/>
              <w:numPr>
                <w:ilvl w:val="0"/>
                <w:numId w:val="2"/>
              </w:numPr>
            </w:pPr>
            <w:r>
              <w:t>Online functionality:</w:t>
            </w:r>
          </w:p>
          <w:p w14:paraId="255C0A96" w14:textId="2D640897" w:rsidR="000C635D" w:rsidRDefault="000C635D" w:rsidP="000C635D">
            <w:pPr>
              <w:pStyle w:val="ListParagraph"/>
              <w:numPr>
                <w:ilvl w:val="2"/>
                <w:numId w:val="16"/>
              </w:numPr>
            </w:pPr>
            <w:r>
              <w:t>Messenger</w:t>
            </w:r>
          </w:p>
          <w:p w14:paraId="71AA5162" w14:textId="1541A37D" w:rsidR="000C635D" w:rsidRDefault="000C635D" w:rsidP="000C635D">
            <w:pPr>
              <w:pStyle w:val="ListParagraph"/>
              <w:numPr>
                <w:ilvl w:val="2"/>
                <w:numId w:val="16"/>
              </w:numPr>
            </w:pPr>
            <w:r>
              <w:t>Map Database</w:t>
            </w:r>
          </w:p>
          <w:p w14:paraId="31BE277B" w14:textId="26287922" w:rsidR="00B64854" w:rsidRDefault="00B64854" w:rsidP="000C635D">
            <w:pPr>
              <w:pStyle w:val="ListParagraph"/>
              <w:numPr>
                <w:ilvl w:val="2"/>
                <w:numId w:val="16"/>
              </w:numPr>
            </w:pPr>
            <w:r>
              <w:t>Guideline Fact Checking</w:t>
            </w:r>
          </w:p>
          <w:p w14:paraId="0A8736F4" w14:textId="57E6FC4E" w:rsidR="00B64854" w:rsidRDefault="00B64854" w:rsidP="00B64854">
            <w:pPr>
              <w:pStyle w:val="ListParagraph"/>
              <w:numPr>
                <w:ilvl w:val="2"/>
                <w:numId w:val="16"/>
              </w:numPr>
            </w:pPr>
            <w:r>
              <w:t>User registration</w:t>
            </w:r>
          </w:p>
          <w:p w14:paraId="5D12F380" w14:textId="77777777" w:rsidR="000C635D" w:rsidRDefault="000C635D" w:rsidP="000C635D">
            <w:pPr>
              <w:pStyle w:val="ListParagraph"/>
            </w:pPr>
          </w:p>
          <w:p w14:paraId="3FF4E85F" w14:textId="27649491" w:rsidR="00344D45" w:rsidRDefault="00344D45" w:rsidP="00344D45"/>
        </w:tc>
      </w:tr>
      <w:tr w:rsidR="002D24ED" w14:paraId="04607BBB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737BAD6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07650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6BAB93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E09DD39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47755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7104D74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C4EAA2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A6A2948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5BEA69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5EA4A2FB" w14:textId="77777777" w:rsidTr="002D24ED">
        <w:tc>
          <w:tcPr>
            <w:tcW w:w="9445" w:type="dxa"/>
            <w:gridSpan w:val="2"/>
          </w:tcPr>
          <w:p w14:paraId="3543DC5F" w14:textId="07707950" w:rsidR="006A2F6A" w:rsidRDefault="00A61745" w:rsidP="006A2F6A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Pr="00A61745">
              <w:t xml:space="preserve">here is not a useful </w:t>
            </w:r>
            <w:r w:rsidR="008851D8">
              <w:t>on hand informa</w:t>
            </w:r>
            <w:r w:rsidR="006A2F6A">
              <w:t>tion</w:t>
            </w:r>
            <w:r w:rsidR="008851D8">
              <w:t xml:space="preserve"> </w:t>
            </w:r>
            <w:r w:rsidRPr="00A61745">
              <w:t xml:space="preserve">for the </w:t>
            </w:r>
            <w:r w:rsidR="006A2F6A">
              <w:t>disaster</w:t>
            </w:r>
            <w:r w:rsidRPr="00A61745">
              <w:t xml:space="preserve"> events</w:t>
            </w:r>
          </w:p>
          <w:p w14:paraId="6D33186E" w14:textId="63D61806" w:rsidR="008851D8" w:rsidRDefault="008851D8" w:rsidP="006A2F6A">
            <w:pPr>
              <w:pStyle w:val="ListParagraph"/>
              <w:numPr>
                <w:ilvl w:val="0"/>
                <w:numId w:val="2"/>
              </w:numPr>
            </w:pPr>
            <w:r>
              <w:t>Multiple util</w:t>
            </w:r>
            <w:r w:rsidR="006A2F6A">
              <w:t xml:space="preserve">ities for </w:t>
            </w:r>
            <w:r w:rsidR="0095526B">
              <w:t xml:space="preserve">survival </w:t>
            </w:r>
            <w:r w:rsidR="006A2F6A">
              <w:t>are available on phones</w:t>
            </w:r>
            <w:r w:rsidR="0095526B">
              <w:t xml:space="preserve"> but are not unified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C3D3429" w14:textId="77777777" w:rsidR="00344D45" w:rsidRDefault="00344D45"/>
        </w:tc>
        <w:tc>
          <w:tcPr>
            <w:tcW w:w="9946" w:type="dxa"/>
            <w:gridSpan w:val="2"/>
          </w:tcPr>
          <w:p w14:paraId="1835AFC4" w14:textId="5298CD5B" w:rsidR="00344D45" w:rsidRDefault="000C635D" w:rsidP="000C635D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</w:tr>
    </w:tbl>
    <w:p w14:paraId="6D0D5A89" w14:textId="77777777" w:rsidR="00B16A61" w:rsidRDefault="00B16A61"/>
    <w:p w14:paraId="3457346E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D764B"/>
    <w:multiLevelType w:val="hybridMultilevel"/>
    <w:tmpl w:val="CEEA8BD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34591"/>
    <w:multiLevelType w:val="hybridMultilevel"/>
    <w:tmpl w:val="2550D6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630E3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46BF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977472"/>
    <w:multiLevelType w:val="hybridMultilevel"/>
    <w:tmpl w:val="FCA25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D511B"/>
    <w:multiLevelType w:val="hybridMultilevel"/>
    <w:tmpl w:val="7C2C3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E734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3A1AC3"/>
    <w:multiLevelType w:val="hybridMultilevel"/>
    <w:tmpl w:val="E5CE96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801A5"/>
    <w:multiLevelType w:val="hybridMultilevel"/>
    <w:tmpl w:val="76CCE7B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4A2204"/>
    <w:multiLevelType w:val="hybridMultilevel"/>
    <w:tmpl w:val="4ABC9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C67B1"/>
    <w:multiLevelType w:val="hybridMultilevel"/>
    <w:tmpl w:val="69B26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4454C"/>
    <w:multiLevelType w:val="hybridMultilevel"/>
    <w:tmpl w:val="74707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3E22"/>
    <w:multiLevelType w:val="hybridMultilevel"/>
    <w:tmpl w:val="B39CF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16"/>
  </w:num>
  <w:num w:numId="14">
    <w:abstractNumId w:val="1"/>
  </w:num>
  <w:num w:numId="15">
    <w:abstractNumId w:val="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B"/>
    <w:rsid w:val="0008081F"/>
    <w:rsid w:val="000C635D"/>
    <w:rsid w:val="00162EBE"/>
    <w:rsid w:val="00261618"/>
    <w:rsid w:val="002D24ED"/>
    <w:rsid w:val="002F0CCA"/>
    <w:rsid w:val="00344D45"/>
    <w:rsid w:val="00403010"/>
    <w:rsid w:val="00432749"/>
    <w:rsid w:val="00482C01"/>
    <w:rsid w:val="006201EB"/>
    <w:rsid w:val="00631A60"/>
    <w:rsid w:val="00687882"/>
    <w:rsid w:val="006A2F6A"/>
    <w:rsid w:val="006E44C0"/>
    <w:rsid w:val="006F3166"/>
    <w:rsid w:val="008014D6"/>
    <w:rsid w:val="0086501A"/>
    <w:rsid w:val="008851D8"/>
    <w:rsid w:val="0095526B"/>
    <w:rsid w:val="00975181"/>
    <w:rsid w:val="00A61745"/>
    <w:rsid w:val="00B16A61"/>
    <w:rsid w:val="00B64854"/>
    <w:rsid w:val="00E06A9A"/>
    <w:rsid w:val="00E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2A58"/>
  <w15:chartTrackingRefBased/>
  <w15:docId w15:val="{941E45E2-6238-429A-9799-CFED8142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%20Ramirez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</Template>
  <TotalTime>547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Ramirez</dc:creator>
  <cp:keywords/>
  <dc:description/>
  <cp:lastModifiedBy>Josue Ramirez</cp:lastModifiedBy>
  <cp:revision>7</cp:revision>
  <dcterms:created xsi:type="dcterms:W3CDTF">2020-08-18T16:36:00Z</dcterms:created>
  <dcterms:modified xsi:type="dcterms:W3CDTF">2020-08-19T02:52:00Z</dcterms:modified>
</cp:coreProperties>
</file>